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E32D78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3ED2F2E" w14:textId="3225DA64" w:rsidR="00692703" w:rsidRPr="001730C7" w:rsidRDefault="00656B37" w:rsidP="00913946">
            <w:pPr>
              <w:pStyle w:val="Title"/>
              <w:rPr>
                <w:sz w:val="56"/>
              </w:rPr>
            </w:pPr>
            <w:r w:rsidRPr="001730C7">
              <w:rPr>
                <w:sz w:val="56"/>
              </w:rPr>
              <w:t>Arya</w:t>
            </w:r>
            <w:r w:rsidR="00692703" w:rsidRPr="001730C7">
              <w:rPr>
                <w:sz w:val="56"/>
              </w:rPr>
              <w:t xml:space="preserve"> </w:t>
            </w:r>
            <w:r w:rsidRPr="001730C7">
              <w:rPr>
                <w:rStyle w:val="IntenseEmphasis"/>
                <w:sz w:val="56"/>
              </w:rPr>
              <w:t>radfar</w:t>
            </w:r>
          </w:p>
          <w:p w14:paraId="0D37BD06" w14:textId="430FB092" w:rsidR="00692703" w:rsidRPr="001730C7" w:rsidRDefault="00656B37" w:rsidP="00913946">
            <w:pPr>
              <w:pStyle w:val="ContactInfo"/>
              <w:contextualSpacing w:val="0"/>
              <w:rPr>
                <w:sz w:val="24"/>
                <w:szCs w:val="24"/>
              </w:rPr>
            </w:pPr>
            <w:r w:rsidRPr="001730C7">
              <w:rPr>
                <w:sz w:val="24"/>
                <w:szCs w:val="24"/>
              </w:rPr>
              <w:br/>
              <w:t>Albert Park, Melbourne</w:t>
            </w:r>
            <w:r w:rsidR="00692703" w:rsidRPr="001730C7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C6F55C8F981B44A4AC5507E5261A52B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730C7">
                  <w:rPr>
                    <w:sz w:val="24"/>
                    <w:szCs w:val="24"/>
                  </w:rPr>
                  <w:t>·</w:t>
                </w:r>
              </w:sdtContent>
            </w:sdt>
            <w:r w:rsidR="00692703" w:rsidRPr="001730C7">
              <w:rPr>
                <w:sz w:val="24"/>
                <w:szCs w:val="24"/>
              </w:rPr>
              <w:t xml:space="preserve"> </w:t>
            </w:r>
            <w:proofErr w:type="spellStart"/>
            <w:r w:rsidRPr="001730C7">
              <w:rPr>
                <w:sz w:val="24"/>
                <w:szCs w:val="24"/>
              </w:rPr>
              <w:t>ph</w:t>
            </w:r>
            <w:proofErr w:type="spellEnd"/>
            <w:r w:rsidRPr="001730C7">
              <w:rPr>
                <w:sz w:val="24"/>
                <w:szCs w:val="24"/>
              </w:rPr>
              <w:t xml:space="preserve"> 0405066104</w:t>
            </w:r>
          </w:p>
          <w:p w14:paraId="2E5B4355" w14:textId="42CA1BD4" w:rsidR="00692703" w:rsidRPr="001730C7" w:rsidRDefault="00656B37" w:rsidP="00656B37">
            <w:pPr>
              <w:pStyle w:val="ContactInfoEmphasis"/>
              <w:tabs>
                <w:tab w:val="center" w:pos="4680"/>
                <w:tab w:val="left" w:pos="6165"/>
              </w:tabs>
              <w:contextualSpacing w:val="0"/>
              <w:jc w:val="left"/>
              <w:rPr>
                <w:sz w:val="24"/>
                <w:szCs w:val="24"/>
              </w:rPr>
            </w:pPr>
            <w:r w:rsidRPr="001730C7">
              <w:rPr>
                <w:sz w:val="24"/>
                <w:szCs w:val="24"/>
              </w:rPr>
              <w:tab/>
            </w:r>
            <w:r w:rsidRPr="001730C7">
              <w:rPr>
                <w:sz w:val="24"/>
                <w:szCs w:val="24"/>
              </w:rPr>
              <w:t>aryaradfar@gmail.com</w:t>
            </w:r>
            <w:r w:rsidRPr="001730C7">
              <w:rPr>
                <w:sz w:val="24"/>
                <w:szCs w:val="24"/>
              </w:rPr>
              <w:tab/>
            </w:r>
          </w:p>
        </w:tc>
      </w:tr>
      <w:tr w:rsidR="009571D8" w:rsidRPr="00CF1A49" w14:paraId="782F9ADA" w14:textId="77777777" w:rsidTr="00656B37">
        <w:trPr>
          <w:trHeight w:val="473"/>
        </w:trPr>
        <w:tc>
          <w:tcPr>
            <w:tcW w:w="9360" w:type="dxa"/>
            <w:tcMar>
              <w:top w:w="432" w:type="dxa"/>
            </w:tcMar>
          </w:tcPr>
          <w:p w14:paraId="1C2DBEBA" w14:textId="7732726A" w:rsidR="001730C7" w:rsidRDefault="00656B37" w:rsidP="00913946">
            <w:pPr>
              <w:contextualSpacing w:val="0"/>
              <w:rPr>
                <w:sz w:val="24"/>
                <w:szCs w:val="24"/>
              </w:rPr>
            </w:pPr>
            <w:r w:rsidRPr="001730C7">
              <w:rPr>
                <w:sz w:val="24"/>
                <w:szCs w:val="24"/>
              </w:rPr>
              <w:t>I am a punctual and reliable worker with an eye for detail, looking for work in Melbourne. My background is in engineering and design and in the longer-term I hope to move into a professional role in web design using these skills. However, as I have only recently moved to Melbourne, I am initially seeking casual work in the retail or hospitality sector.</w:t>
            </w:r>
            <w:r w:rsidR="00142D6B" w:rsidRPr="001730C7">
              <w:rPr>
                <w:sz w:val="24"/>
                <w:szCs w:val="24"/>
              </w:rPr>
              <w:t xml:space="preserve"> I have recently completed training in food safety</w:t>
            </w:r>
            <w:r w:rsidR="00174E2E" w:rsidRPr="001730C7">
              <w:rPr>
                <w:sz w:val="24"/>
                <w:szCs w:val="24"/>
              </w:rPr>
              <w:t xml:space="preserve"> and barista skills</w:t>
            </w:r>
            <w:r w:rsidR="001730C7">
              <w:rPr>
                <w:sz w:val="24"/>
                <w:szCs w:val="24"/>
              </w:rPr>
              <w:t xml:space="preserve"> in Melbourne</w:t>
            </w:r>
            <w:r w:rsidR="00142D6B" w:rsidRPr="001730C7">
              <w:rPr>
                <w:sz w:val="24"/>
                <w:szCs w:val="24"/>
              </w:rPr>
              <w:t>.</w:t>
            </w:r>
          </w:p>
          <w:p w14:paraId="26C2880A" w14:textId="77777777" w:rsidR="001730C7" w:rsidRDefault="001730C7" w:rsidP="00913946">
            <w:pPr>
              <w:contextualSpacing w:val="0"/>
              <w:rPr>
                <w:sz w:val="24"/>
                <w:szCs w:val="24"/>
              </w:rPr>
            </w:pPr>
          </w:p>
          <w:p w14:paraId="7F83A3CB" w14:textId="4CE30823" w:rsidR="001730C7" w:rsidRPr="001730C7" w:rsidRDefault="00142D6B" w:rsidP="00913946">
            <w:pPr>
              <w:contextualSpacing w:val="0"/>
              <w:rPr>
                <w:sz w:val="24"/>
                <w:szCs w:val="24"/>
              </w:rPr>
            </w:pPr>
            <w:r w:rsidRPr="001730C7">
              <w:rPr>
                <w:sz w:val="24"/>
                <w:szCs w:val="24"/>
              </w:rPr>
              <w:t>I have a work visa and am available for an immediate start.</w:t>
            </w:r>
          </w:p>
        </w:tc>
      </w:tr>
    </w:tbl>
    <w:p w14:paraId="5554A3FE" w14:textId="77777777" w:rsidR="004E01EB" w:rsidRPr="00CF1A49" w:rsidRDefault="001730C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53240CEACE0479F82C159F41095AEE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01331A6" w14:textId="77777777" w:rsidTr="00D66A52">
        <w:tc>
          <w:tcPr>
            <w:tcW w:w="9355" w:type="dxa"/>
          </w:tcPr>
          <w:p w14:paraId="63BB15F7" w14:textId="1EEAC5F7" w:rsidR="00142D6B" w:rsidRDefault="00142D6B" w:rsidP="001D0BF1">
            <w:pPr>
              <w:pStyle w:val="Heading2"/>
              <w:contextualSpacing w:val="0"/>
              <w:outlineLvl w:val="1"/>
            </w:pPr>
            <w:r>
              <w:t>2012 – 2021</w:t>
            </w:r>
          </w:p>
          <w:p w14:paraId="3608E16E" w14:textId="5136F73F" w:rsidR="00142D6B" w:rsidRDefault="00142D6B" w:rsidP="00142D6B">
            <w:r>
              <w:t>I was unable to work in paid employment during this period due to my refugee status. However, during this time I developed strong interpersonal skills, high levels of resilience, and an ability to get on well with people from many cultural backgrounds. I also</w:t>
            </w:r>
            <w:r w:rsidR="00174E2E">
              <w:t xml:space="preserve"> studied website design</w:t>
            </w:r>
            <w:r w:rsidR="001730C7">
              <w:t xml:space="preserve">, </w:t>
            </w:r>
            <w:r w:rsidR="00174E2E">
              <w:t>learned to use a range of software programs</w:t>
            </w:r>
            <w:r w:rsidR="001730C7">
              <w:t>,</w:t>
            </w:r>
            <w:r w:rsidR="00174E2E">
              <w:t xml:space="preserve"> and</w:t>
            </w:r>
            <w:r>
              <w:t xml:space="preserve"> attended classes </w:t>
            </w:r>
            <w:r w:rsidR="00174E2E">
              <w:t xml:space="preserve">to develop my </w:t>
            </w:r>
            <w:r>
              <w:t>proficien</w:t>
            </w:r>
            <w:r w:rsidR="00174E2E">
              <w:t>cy</w:t>
            </w:r>
            <w:r>
              <w:t xml:space="preserve"> in written and spoken English.</w:t>
            </w:r>
          </w:p>
          <w:p w14:paraId="13BD89EE" w14:textId="77777777" w:rsidR="00142D6B" w:rsidRDefault="00142D6B" w:rsidP="001D0BF1">
            <w:pPr>
              <w:pStyle w:val="Heading2"/>
              <w:contextualSpacing w:val="0"/>
              <w:outlineLvl w:val="1"/>
            </w:pPr>
          </w:p>
          <w:p w14:paraId="111FF317" w14:textId="19FDBB58" w:rsidR="009364BC" w:rsidRDefault="009364BC" w:rsidP="001D0BF1">
            <w:pPr>
              <w:pStyle w:val="Heading2"/>
              <w:contextualSpacing w:val="0"/>
              <w:outlineLvl w:val="1"/>
            </w:pPr>
            <w:r>
              <w:t>2010 – 2011</w:t>
            </w:r>
          </w:p>
          <w:p w14:paraId="22C9B636" w14:textId="465BB0A6" w:rsidR="001D0BF1" w:rsidRPr="00CF1A49" w:rsidRDefault="009364BC" w:rsidP="001D0BF1">
            <w:pPr>
              <w:pStyle w:val="Heading2"/>
              <w:contextualSpacing w:val="0"/>
              <w:outlineLvl w:val="1"/>
            </w:pPr>
            <w:r>
              <w:t>CIVIL ENGINEERING job placements</w:t>
            </w:r>
          </w:p>
          <w:p w14:paraId="2F5FFA54" w14:textId="69812DD7" w:rsidR="001E3120" w:rsidRPr="00CF1A49" w:rsidRDefault="009364BC" w:rsidP="001D0BF1">
            <w:pPr>
              <w:contextualSpacing w:val="0"/>
            </w:pPr>
            <w:r>
              <w:t>I worked on large construction projects including the Tower of Tehran, Imam Ali Museum, and a large-scale accommodation complex for teachers.</w:t>
            </w:r>
          </w:p>
        </w:tc>
      </w:tr>
      <w:tr w:rsidR="00F61DF9" w:rsidRPr="00CF1A49" w14:paraId="3A847CB5" w14:textId="77777777" w:rsidTr="00F61DF9">
        <w:tc>
          <w:tcPr>
            <w:tcW w:w="9355" w:type="dxa"/>
            <w:tcMar>
              <w:top w:w="216" w:type="dxa"/>
            </w:tcMar>
          </w:tcPr>
          <w:p w14:paraId="7705B218" w14:textId="1495674D" w:rsidR="009364BC" w:rsidRDefault="009364BC" w:rsidP="00F61DF9">
            <w:pPr>
              <w:pStyle w:val="Heading2"/>
              <w:contextualSpacing w:val="0"/>
              <w:outlineLvl w:val="1"/>
            </w:pPr>
            <w:r>
              <w:t>2001 – 2011</w:t>
            </w:r>
          </w:p>
          <w:p w14:paraId="616467EF" w14:textId="6EE35771" w:rsidR="009364BC" w:rsidRDefault="009364BC" w:rsidP="00F61DF9">
            <w:pPr>
              <w:pStyle w:val="Heading2"/>
              <w:contextualSpacing w:val="0"/>
              <w:outlineLvl w:val="1"/>
            </w:pPr>
            <w:r>
              <w:t>Shop assistant, Tehran</w:t>
            </w:r>
          </w:p>
          <w:p w14:paraId="0DB5D964" w14:textId="56B5DAE5" w:rsidR="00F61DF9" w:rsidRDefault="009364BC" w:rsidP="00F61DF9">
            <w:r>
              <w:t xml:space="preserve">While studying at University, I worked part-time in retail roles for stores including United </w:t>
            </w:r>
            <w:r w:rsidR="00174E2E">
              <w:t>Colors</w:t>
            </w:r>
            <w:r>
              <w:t xml:space="preserve"> of </w:t>
            </w:r>
            <w:r w:rsidR="00174E2E">
              <w:t>Benetton</w:t>
            </w:r>
            <w:r>
              <w:t>, Sisley, and Denis Tricot. My responsibilities included:</w:t>
            </w:r>
          </w:p>
          <w:p w14:paraId="4630AC99" w14:textId="30208F51" w:rsidR="009364BC" w:rsidRDefault="009364BC" w:rsidP="009364BC">
            <w:pPr>
              <w:pStyle w:val="ListParagraph"/>
              <w:numPr>
                <w:ilvl w:val="0"/>
                <w:numId w:val="14"/>
              </w:numPr>
            </w:pPr>
            <w:r>
              <w:t>Customer service and sales</w:t>
            </w:r>
          </w:p>
          <w:p w14:paraId="62D00F6C" w14:textId="77777777" w:rsidR="009364BC" w:rsidRDefault="009364BC" w:rsidP="009364BC">
            <w:pPr>
              <w:pStyle w:val="ListParagraph"/>
              <w:numPr>
                <w:ilvl w:val="0"/>
                <w:numId w:val="14"/>
              </w:numPr>
            </w:pPr>
            <w:r>
              <w:t>Cash handling</w:t>
            </w:r>
          </w:p>
          <w:p w14:paraId="508D5ECA" w14:textId="7B3CEA98" w:rsidR="009364BC" w:rsidRDefault="009364BC" w:rsidP="009364BC">
            <w:pPr>
              <w:pStyle w:val="ListParagraph"/>
              <w:numPr>
                <w:ilvl w:val="0"/>
                <w:numId w:val="14"/>
              </w:numPr>
            </w:pPr>
            <w:r>
              <w:t>Re-stocking shelves</w:t>
            </w:r>
          </w:p>
          <w:p w14:paraId="04F03910" w14:textId="77777777" w:rsidR="009364BC" w:rsidRDefault="009364BC" w:rsidP="009364BC">
            <w:pPr>
              <w:pStyle w:val="ListParagraph"/>
              <w:numPr>
                <w:ilvl w:val="0"/>
                <w:numId w:val="14"/>
              </w:numPr>
            </w:pPr>
            <w:r>
              <w:t>Ordering supplies</w:t>
            </w:r>
          </w:p>
          <w:p w14:paraId="7765D90B" w14:textId="77777777" w:rsidR="009364BC" w:rsidRDefault="009364BC" w:rsidP="009364BC">
            <w:pPr>
              <w:pStyle w:val="ListParagraph"/>
              <w:numPr>
                <w:ilvl w:val="0"/>
                <w:numId w:val="14"/>
              </w:numPr>
            </w:pPr>
            <w:r>
              <w:t>Locking up at the end of a day</w:t>
            </w:r>
          </w:p>
          <w:p w14:paraId="04BE89FB" w14:textId="77777777" w:rsidR="009364BC" w:rsidRDefault="009364BC" w:rsidP="009364BC">
            <w:pPr>
              <w:pStyle w:val="ListParagraph"/>
              <w:numPr>
                <w:ilvl w:val="0"/>
                <w:numId w:val="14"/>
              </w:numPr>
            </w:pPr>
            <w:r>
              <w:t>Reporting to a manager not on site</w:t>
            </w:r>
          </w:p>
          <w:p w14:paraId="47EBC229" w14:textId="0B02C7FA" w:rsidR="00174E2E" w:rsidRDefault="00174E2E" w:rsidP="00174E2E"/>
        </w:tc>
      </w:tr>
    </w:tbl>
    <w:sdt>
      <w:sdtPr>
        <w:alias w:val="Education:"/>
        <w:tag w:val="Education:"/>
        <w:id w:val="-1908763273"/>
        <w:placeholder>
          <w:docPart w:val="A57D690AD5F04FBFA53B30D4F14D597C"/>
        </w:placeholder>
        <w:temporary/>
        <w:showingPlcHdr/>
        <w15:appearance w15:val="hidden"/>
      </w:sdtPr>
      <w:sdtEndPr/>
      <w:sdtContent>
        <w:p w14:paraId="07B0EF1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B9DA518" w14:textId="77777777" w:rsidTr="00D66A52">
        <w:tc>
          <w:tcPr>
            <w:tcW w:w="9355" w:type="dxa"/>
          </w:tcPr>
          <w:p w14:paraId="7EEB95C1" w14:textId="45F7B8AD" w:rsidR="00142D6B" w:rsidRDefault="00142D6B" w:rsidP="00142D6B">
            <w:pPr>
              <w:pStyle w:val="Heading3"/>
            </w:pPr>
            <w:r>
              <w:t>20</w:t>
            </w:r>
            <w:r>
              <w:t>22</w:t>
            </w:r>
          </w:p>
          <w:p w14:paraId="2EDD078C" w14:textId="13C4D78A" w:rsidR="00142D6B" w:rsidRPr="00CF1A49" w:rsidRDefault="00142D6B" w:rsidP="00142D6B">
            <w:pPr>
              <w:pStyle w:val="Heading2"/>
              <w:contextualSpacing w:val="0"/>
              <w:outlineLvl w:val="1"/>
            </w:pPr>
            <w:r>
              <w:t>Barista course</w:t>
            </w:r>
            <w:r w:rsidRPr="00CF1A49">
              <w:t xml:space="preserve">, </w:t>
            </w:r>
            <w:r>
              <w:rPr>
                <w:rStyle w:val="SubtleReference"/>
              </w:rPr>
              <w:t>CBD College</w:t>
            </w:r>
            <w:r w:rsidR="001730C7">
              <w:rPr>
                <w:rStyle w:val="SubtleReference"/>
              </w:rPr>
              <w:t xml:space="preserve"> / Australian barista school</w:t>
            </w:r>
            <w:r>
              <w:rPr>
                <w:rStyle w:val="SubtleReference"/>
              </w:rPr>
              <w:t>, Melbourne</w:t>
            </w:r>
          </w:p>
          <w:p w14:paraId="70775834" w14:textId="12C006EA" w:rsidR="00142D6B" w:rsidRDefault="00142D6B" w:rsidP="00142D6B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SITXFSA001 Use hygienic practices in food safety</w:t>
            </w:r>
          </w:p>
          <w:p w14:paraId="6BD60789" w14:textId="7268C0E9" w:rsidR="00142D6B" w:rsidRDefault="00142D6B" w:rsidP="00142D6B">
            <w:pPr>
              <w:pStyle w:val="ListParagraph"/>
              <w:numPr>
                <w:ilvl w:val="0"/>
                <w:numId w:val="14"/>
              </w:numPr>
            </w:pPr>
            <w:r>
              <w:t>SITHFAB005 Prepare and serve espresso coffee</w:t>
            </w:r>
          </w:p>
          <w:p w14:paraId="37BD9EDC" w14:textId="22A561DE" w:rsidR="001730C7" w:rsidRDefault="001730C7" w:rsidP="00142D6B">
            <w:pPr>
              <w:pStyle w:val="ListParagraph"/>
              <w:numPr>
                <w:ilvl w:val="0"/>
                <w:numId w:val="14"/>
              </w:numPr>
            </w:pPr>
            <w:r>
              <w:t>Completed Australia Barista School workshop on coffee-making</w:t>
            </w:r>
          </w:p>
          <w:p w14:paraId="7A62688C" w14:textId="77777777" w:rsidR="00142D6B" w:rsidRDefault="00142D6B" w:rsidP="001D0BF1">
            <w:pPr>
              <w:pStyle w:val="Heading3"/>
              <w:contextualSpacing w:val="0"/>
              <w:outlineLvl w:val="2"/>
            </w:pPr>
          </w:p>
          <w:p w14:paraId="29D210B1" w14:textId="1C7973F6" w:rsidR="001D0BF1" w:rsidRPr="00CF1A49" w:rsidRDefault="009364BC" w:rsidP="001D0BF1">
            <w:pPr>
              <w:pStyle w:val="Heading3"/>
              <w:contextualSpacing w:val="0"/>
              <w:outlineLvl w:val="2"/>
            </w:pPr>
            <w:r>
              <w:t>2012</w:t>
            </w:r>
          </w:p>
          <w:p w14:paraId="27DB1ABE" w14:textId="471E5889" w:rsidR="007538DC" w:rsidRPr="00CF1A49" w:rsidRDefault="009364BC" w:rsidP="009364BC">
            <w:pPr>
              <w:pStyle w:val="Heading2"/>
              <w:contextualSpacing w:val="0"/>
            </w:pPr>
            <w:r>
              <w:t>Certificate iv in interior design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College of fine arts, University of tehran</w:t>
            </w:r>
          </w:p>
        </w:tc>
      </w:tr>
      <w:tr w:rsidR="00F61DF9" w:rsidRPr="00CF1A49" w14:paraId="6E123DAB" w14:textId="77777777" w:rsidTr="00F61DF9">
        <w:tc>
          <w:tcPr>
            <w:tcW w:w="9355" w:type="dxa"/>
            <w:tcMar>
              <w:top w:w="216" w:type="dxa"/>
            </w:tcMar>
          </w:tcPr>
          <w:p w14:paraId="77F2BE4A" w14:textId="77777777" w:rsidR="009364BC" w:rsidRDefault="009364BC" w:rsidP="009364BC">
            <w:pPr>
              <w:pStyle w:val="Heading3"/>
            </w:pPr>
            <w:r>
              <w:lastRenderedPageBreak/>
              <w:t>2010</w:t>
            </w:r>
          </w:p>
          <w:p w14:paraId="0C4EE5C1" w14:textId="7ED48D57" w:rsidR="00F61DF9" w:rsidRPr="00CF1A49" w:rsidRDefault="009364BC" w:rsidP="00F61DF9">
            <w:pPr>
              <w:pStyle w:val="Heading2"/>
              <w:contextualSpacing w:val="0"/>
              <w:outlineLvl w:val="1"/>
            </w:pPr>
            <w:r>
              <w:t>Bachelor of civil engineering</w:t>
            </w:r>
            <w:r w:rsidR="00F61DF9" w:rsidRPr="00CF1A49">
              <w:t xml:space="preserve">, </w:t>
            </w:r>
            <w:r w:rsidR="006D01D8">
              <w:rPr>
                <w:rStyle w:val="SubtleReference"/>
              </w:rPr>
              <w:t>azad university, Yazd, Iran</w:t>
            </w:r>
          </w:p>
          <w:p w14:paraId="77002EFF" w14:textId="0673EE2A" w:rsidR="006D01D8" w:rsidRDefault="006D01D8" w:rsidP="006D01D8">
            <w:pPr>
              <w:pStyle w:val="ListParagraph"/>
              <w:numPr>
                <w:ilvl w:val="0"/>
                <w:numId w:val="14"/>
              </w:numPr>
            </w:pPr>
            <w:r>
              <w:t>C</w:t>
            </w:r>
            <w:r>
              <w:t>onstruction drawing</w:t>
            </w:r>
          </w:p>
          <w:p w14:paraId="2884837F" w14:textId="3A963F9A" w:rsidR="006D01D8" w:rsidRDefault="006D01D8" w:rsidP="006D01D8">
            <w:pPr>
              <w:pStyle w:val="ListParagraph"/>
              <w:numPr>
                <w:ilvl w:val="0"/>
                <w:numId w:val="14"/>
              </w:numPr>
            </w:pPr>
            <w:r>
              <w:t>Architectural design</w:t>
            </w:r>
          </w:p>
          <w:p w14:paraId="3112DC23" w14:textId="266A624D" w:rsidR="006D01D8" w:rsidRDefault="006D01D8" w:rsidP="006D01D8">
            <w:pPr>
              <w:pStyle w:val="ListParagraph"/>
              <w:numPr>
                <w:ilvl w:val="0"/>
                <w:numId w:val="14"/>
              </w:numPr>
            </w:pPr>
            <w:r>
              <w:t>Welding and evacuation inspection</w:t>
            </w:r>
          </w:p>
          <w:p w14:paraId="5D17D5E9" w14:textId="19EC780D" w:rsidR="006D01D8" w:rsidRDefault="006D01D8" w:rsidP="006D01D8">
            <w:pPr>
              <w:pStyle w:val="ListParagraph"/>
              <w:numPr>
                <w:ilvl w:val="0"/>
                <w:numId w:val="14"/>
              </w:numPr>
            </w:pPr>
            <w:r>
              <w:t>Plan reading</w:t>
            </w:r>
          </w:p>
          <w:p w14:paraId="1FC655E1" w14:textId="4476D71F" w:rsidR="006D01D8" w:rsidRDefault="006D01D8" w:rsidP="006D01D8">
            <w:pPr>
              <w:pStyle w:val="ListParagraph"/>
              <w:numPr>
                <w:ilvl w:val="0"/>
                <w:numId w:val="14"/>
              </w:numPr>
            </w:pPr>
            <w:r>
              <w:t>Quantity surveying and estimating</w:t>
            </w:r>
          </w:p>
          <w:p w14:paraId="6E1DC2D3" w14:textId="77777777" w:rsidR="006D01D8" w:rsidRDefault="006D01D8" w:rsidP="00F61DF9"/>
          <w:p w14:paraId="5A4B57E5" w14:textId="2516DBD3" w:rsidR="006D01D8" w:rsidRDefault="006D01D8" w:rsidP="006D01D8">
            <w:pPr>
              <w:pStyle w:val="Heading3"/>
            </w:pPr>
            <w:r>
              <w:t>20</w:t>
            </w:r>
            <w:r>
              <w:t>03</w:t>
            </w:r>
          </w:p>
          <w:p w14:paraId="1777E368" w14:textId="712DDB9A" w:rsidR="006D01D8" w:rsidRPr="00CF1A49" w:rsidRDefault="006D01D8" w:rsidP="006D01D8">
            <w:pPr>
              <w:pStyle w:val="Heading2"/>
              <w:contextualSpacing w:val="0"/>
              <w:outlineLvl w:val="1"/>
            </w:pPr>
            <w:r>
              <w:t>Associate diploma of building</w:t>
            </w:r>
            <w:r w:rsidRPr="00CF1A49">
              <w:t xml:space="preserve">, </w:t>
            </w:r>
            <w:r>
              <w:rPr>
                <w:rStyle w:val="SubtleReference"/>
              </w:rPr>
              <w:t>azad university, Yazd, Iran</w:t>
            </w:r>
          </w:p>
          <w:p w14:paraId="49D0E5F1" w14:textId="30EB4FE9" w:rsidR="006D01D8" w:rsidRDefault="006D01D8" w:rsidP="00F61DF9"/>
        </w:tc>
      </w:tr>
    </w:tbl>
    <w:sdt>
      <w:sdtPr>
        <w:alias w:val="Skills:"/>
        <w:tag w:val="Skills:"/>
        <w:id w:val="-1392877668"/>
        <w:placeholder>
          <w:docPart w:val="1BD0FEE8E02F417FB8DE296582A040C4"/>
        </w:placeholder>
        <w:temporary/>
        <w:showingPlcHdr/>
        <w15:appearance w15:val="hidden"/>
      </w:sdtPr>
      <w:sdtEndPr/>
      <w:sdtContent>
        <w:p w14:paraId="4CD4B14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814B596" w14:textId="77777777" w:rsidTr="006D01D8">
        <w:trPr>
          <w:trHeight w:val="1140"/>
        </w:trPr>
        <w:tc>
          <w:tcPr>
            <w:tcW w:w="4675" w:type="dxa"/>
          </w:tcPr>
          <w:p w14:paraId="16A1907E" w14:textId="5E715208" w:rsidR="001E3120" w:rsidRPr="006E1507" w:rsidRDefault="006D01D8" w:rsidP="006E1507">
            <w:pPr>
              <w:pStyle w:val="ListBullet"/>
              <w:contextualSpacing w:val="0"/>
            </w:pPr>
            <w:r>
              <w:t>Victorian Learner’s Drivers Permit (held a full driver’s license for cars and trucks in Iran)</w:t>
            </w:r>
          </w:p>
          <w:p w14:paraId="4F30DEE1" w14:textId="75CB978E" w:rsidR="006D01D8" w:rsidRPr="006E1507" w:rsidRDefault="006D01D8" w:rsidP="006D01D8">
            <w:pPr>
              <w:pStyle w:val="ListBullet"/>
              <w:contextualSpacing w:val="0"/>
            </w:pPr>
            <w:r>
              <w:t>Fluent in Farsi and English</w:t>
            </w:r>
          </w:p>
        </w:tc>
        <w:tc>
          <w:tcPr>
            <w:tcW w:w="4675" w:type="dxa"/>
            <w:tcMar>
              <w:left w:w="360" w:type="dxa"/>
            </w:tcMar>
          </w:tcPr>
          <w:p w14:paraId="20E344EB" w14:textId="1F6A1909" w:rsidR="003A0632" w:rsidRPr="006E1507" w:rsidRDefault="006D01D8" w:rsidP="006E1507">
            <w:pPr>
              <w:pStyle w:val="ListBullet"/>
              <w:contextualSpacing w:val="0"/>
            </w:pPr>
            <w:r>
              <w:t xml:space="preserve">Proficient with a range of Software programs including JavaScript, 3D Studio Max, </w:t>
            </w:r>
            <w:proofErr w:type="spellStart"/>
            <w:r>
              <w:t>Abobe</w:t>
            </w:r>
            <w:proofErr w:type="spellEnd"/>
            <w:r>
              <w:t xml:space="preserve"> photoshop, HHTML5, CSS</w:t>
            </w:r>
          </w:p>
          <w:p w14:paraId="70A5149D" w14:textId="3367E386" w:rsidR="001E3120" w:rsidRPr="006E1507" w:rsidRDefault="006D01D8" w:rsidP="006D01D8">
            <w:pPr>
              <w:pStyle w:val="ListBullet"/>
              <w:contextualSpacing w:val="0"/>
            </w:pPr>
            <w:proofErr w:type="gramStart"/>
            <w:r>
              <w:t>Trouble-shooting</w:t>
            </w:r>
            <w:proofErr w:type="gramEnd"/>
            <w:r>
              <w:t xml:space="preserve"> and installation of software for Windows and Mac computers</w:t>
            </w:r>
          </w:p>
        </w:tc>
      </w:tr>
    </w:tbl>
    <w:sdt>
      <w:sdtPr>
        <w:alias w:val="Activities:"/>
        <w:tag w:val="Activities:"/>
        <w:id w:val="1223332893"/>
        <w:placeholder>
          <w:docPart w:val="3C56A9445D1145BDB685F8BB31E58B96"/>
        </w:placeholder>
        <w:temporary/>
        <w:showingPlcHdr/>
        <w15:appearance w15:val="hidden"/>
      </w:sdtPr>
      <w:sdtEndPr/>
      <w:sdtContent>
        <w:p w14:paraId="1D86FA5C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E3F5E1B" w14:textId="436C94AB" w:rsidR="00B51D1B" w:rsidRDefault="006D01D8" w:rsidP="006E1507">
      <w:r>
        <w:t>I enjoy meeting and working with creative people. My interests include photography</w:t>
      </w:r>
      <w:r w:rsidR="00174E2E">
        <w:t>, interior design,</w:t>
      </w:r>
      <w:r>
        <w:t xml:space="preserve"> and website design.</w:t>
      </w:r>
    </w:p>
    <w:p w14:paraId="1E1BFB59" w14:textId="32864925" w:rsidR="00174E2E" w:rsidRDefault="00174E2E" w:rsidP="006E1507"/>
    <w:p w14:paraId="6F1B5F48" w14:textId="7E202F51" w:rsidR="00174E2E" w:rsidRPr="00CF1A49" w:rsidRDefault="00174E2E" w:rsidP="00174E2E">
      <w:pPr>
        <w:pStyle w:val="Heading1"/>
      </w:pPr>
      <w:r>
        <w:t>Referees</w:t>
      </w:r>
    </w:p>
    <w:p w14:paraId="64B0D2AD" w14:textId="196A4434" w:rsidR="00174E2E" w:rsidRDefault="00174E2E" w:rsidP="006E1507">
      <w:r>
        <w:t>Professor Marie Bismark</w:t>
      </w:r>
    </w:p>
    <w:p w14:paraId="109CB4C2" w14:textId="77777777" w:rsidR="00174E2E" w:rsidRDefault="00174E2E" w:rsidP="006E1507">
      <w:r>
        <w:t>School of Population and Global Health</w:t>
      </w:r>
    </w:p>
    <w:p w14:paraId="1CC73418" w14:textId="66CF3437" w:rsidR="00174E2E" w:rsidRDefault="00174E2E" w:rsidP="006E1507">
      <w:r>
        <w:t>University of Melbourne</w:t>
      </w:r>
    </w:p>
    <w:p w14:paraId="36131599" w14:textId="137813E6" w:rsidR="00174E2E" w:rsidRDefault="00174E2E" w:rsidP="006E1507">
      <w:hyperlink r:id="rId7" w:history="1">
        <w:r w:rsidRPr="006F2819">
          <w:rPr>
            <w:rStyle w:val="Hyperlink"/>
          </w:rPr>
          <w:t>mbismark@unimelb.edu.au</w:t>
        </w:r>
      </w:hyperlink>
    </w:p>
    <w:p w14:paraId="134955E5" w14:textId="6AD353A0" w:rsidR="00174E2E" w:rsidRPr="006E1507" w:rsidRDefault="00174E2E" w:rsidP="006E1507">
      <w:r>
        <w:t xml:space="preserve">phone 04 88044032 </w:t>
      </w:r>
    </w:p>
    <w:sectPr w:rsidR="00174E2E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D8FA3" w14:textId="77777777" w:rsidR="00656B37" w:rsidRDefault="00656B37" w:rsidP="0068194B">
      <w:r>
        <w:separator/>
      </w:r>
    </w:p>
    <w:p w14:paraId="74CC4D28" w14:textId="77777777" w:rsidR="00656B37" w:rsidRDefault="00656B37"/>
    <w:p w14:paraId="5CB8FBEE" w14:textId="77777777" w:rsidR="00656B37" w:rsidRDefault="00656B37"/>
  </w:endnote>
  <w:endnote w:type="continuationSeparator" w:id="0">
    <w:p w14:paraId="52A2E53B" w14:textId="77777777" w:rsidR="00656B37" w:rsidRDefault="00656B37" w:rsidP="0068194B">
      <w:r>
        <w:continuationSeparator/>
      </w:r>
    </w:p>
    <w:p w14:paraId="4E40E784" w14:textId="77777777" w:rsidR="00656B37" w:rsidRDefault="00656B37"/>
    <w:p w14:paraId="2AFEA00D" w14:textId="77777777" w:rsidR="00656B37" w:rsidRDefault="00656B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8452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A24F9" w14:textId="77777777" w:rsidR="00656B37" w:rsidRDefault="00656B37" w:rsidP="0068194B">
      <w:r>
        <w:separator/>
      </w:r>
    </w:p>
    <w:p w14:paraId="60394543" w14:textId="77777777" w:rsidR="00656B37" w:rsidRDefault="00656B37"/>
    <w:p w14:paraId="10230F42" w14:textId="77777777" w:rsidR="00656B37" w:rsidRDefault="00656B37"/>
  </w:footnote>
  <w:footnote w:type="continuationSeparator" w:id="0">
    <w:p w14:paraId="0B53F5F2" w14:textId="77777777" w:rsidR="00656B37" w:rsidRDefault="00656B37" w:rsidP="0068194B">
      <w:r>
        <w:continuationSeparator/>
      </w:r>
    </w:p>
    <w:p w14:paraId="2F0EFC10" w14:textId="77777777" w:rsidR="00656B37" w:rsidRDefault="00656B37"/>
    <w:p w14:paraId="6CE8BFA9" w14:textId="77777777" w:rsidR="00656B37" w:rsidRDefault="00656B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234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80F84C" wp14:editId="3BC24A2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40D986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DF70F87"/>
    <w:multiLevelType w:val="hybridMultilevel"/>
    <w:tmpl w:val="C2B65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82992867">
    <w:abstractNumId w:val="9"/>
  </w:num>
  <w:num w:numId="2" w16cid:durableId="1639988624">
    <w:abstractNumId w:val="8"/>
  </w:num>
  <w:num w:numId="3" w16cid:durableId="925043431">
    <w:abstractNumId w:val="7"/>
  </w:num>
  <w:num w:numId="4" w16cid:durableId="1560440806">
    <w:abstractNumId w:val="6"/>
  </w:num>
  <w:num w:numId="5" w16cid:durableId="1561138585">
    <w:abstractNumId w:val="10"/>
  </w:num>
  <w:num w:numId="6" w16cid:durableId="2049332384">
    <w:abstractNumId w:val="3"/>
  </w:num>
  <w:num w:numId="7" w16cid:durableId="969630732">
    <w:abstractNumId w:val="12"/>
  </w:num>
  <w:num w:numId="8" w16cid:durableId="1148744337">
    <w:abstractNumId w:val="2"/>
  </w:num>
  <w:num w:numId="9" w16cid:durableId="1212570614">
    <w:abstractNumId w:val="13"/>
  </w:num>
  <w:num w:numId="10" w16cid:durableId="308243473">
    <w:abstractNumId w:val="5"/>
  </w:num>
  <w:num w:numId="11" w16cid:durableId="179273579">
    <w:abstractNumId w:val="4"/>
  </w:num>
  <w:num w:numId="12" w16cid:durableId="518200045">
    <w:abstractNumId w:val="1"/>
  </w:num>
  <w:num w:numId="13" w16cid:durableId="647977988">
    <w:abstractNumId w:val="0"/>
  </w:num>
  <w:num w:numId="14" w16cid:durableId="108866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37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42D6B"/>
    <w:rsid w:val="00163668"/>
    <w:rsid w:val="00171566"/>
    <w:rsid w:val="001730C7"/>
    <w:rsid w:val="00174676"/>
    <w:rsid w:val="00174E2E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6B37"/>
    <w:rsid w:val="006618E9"/>
    <w:rsid w:val="0068194B"/>
    <w:rsid w:val="00692703"/>
    <w:rsid w:val="006932ED"/>
    <w:rsid w:val="006A1962"/>
    <w:rsid w:val="006B5D48"/>
    <w:rsid w:val="006B7D7B"/>
    <w:rsid w:val="006C1A5E"/>
    <w:rsid w:val="006D01D8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64BC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415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74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#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 </Relationships>
</file>

<file path=word/_rels/settings.xml.rels>&#65279;<?xml version="1.0" encoding="utf-8" standalone="yes"?>
<Relationships xmlns="http://schemas.openxmlformats.org/package/2006/relationships"><Relationship Id="rId1" Type="http://schemas.openxmlformats.org/officeDocument/2006/relationships/attachedTemplate" Target="#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F55C8F981B44A4AC5507E5261A5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2B60-541A-41B3-99BF-EF133D6500E0}"/>
      </w:docPartPr>
      <w:docPartBody>
        <w:p w:rsidR="00000000" w:rsidRDefault="005C09AF">
          <w:pPr>
            <w:pStyle w:val="C6F55C8F981B44A4AC5507E5261A52B4"/>
          </w:pPr>
          <w:r w:rsidRPr="00CF1A49">
            <w:t>·</w:t>
          </w:r>
        </w:p>
      </w:docPartBody>
    </w:docPart>
    <w:docPart>
      <w:docPartPr>
        <w:name w:val="A53240CEACE0479F82C159F41095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B99CA-E13A-462A-B58B-272B4195DBAF}"/>
      </w:docPartPr>
      <w:docPartBody>
        <w:p w:rsidR="00000000" w:rsidRDefault="005C09AF">
          <w:pPr>
            <w:pStyle w:val="A53240CEACE0479F82C159F41095AEE4"/>
          </w:pPr>
          <w:r w:rsidRPr="00CF1A49">
            <w:t>Experience</w:t>
          </w:r>
        </w:p>
      </w:docPartBody>
    </w:docPart>
    <w:docPart>
      <w:docPartPr>
        <w:name w:val="A57D690AD5F04FBFA53B30D4F14D5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961F8-8814-4761-AC63-D94FDE07F4D9}"/>
      </w:docPartPr>
      <w:docPartBody>
        <w:p w:rsidR="00000000" w:rsidRDefault="005C09AF">
          <w:pPr>
            <w:pStyle w:val="A57D690AD5F04FBFA53B30D4F14D597C"/>
          </w:pPr>
          <w:r w:rsidRPr="00CF1A49">
            <w:t>Education</w:t>
          </w:r>
        </w:p>
      </w:docPartBody>
    </w:docPart>
    <w:docPart>
      <w:docPartPr>
        <w:name w:val="1BD0FEE8E02F417FB8DE296582A04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C703A-8B1A-44A0-9CAA-41AC816BAD99}"/>
      </w:docPartPr>
      <w:docPartBody>
        <w:p w:rsidR="00000000" w:rsidRDefault="005C09AF">
          <w:pPr>
            <w:pStyle w:val="1BD0FEE8E02F417FB8DE296582A040C4"/>
          </w:pPr>
          <w:r w:rsidRPr="00CF1A49">
            <w:t>Skills</w:t>
          </w:r>
        </w:p>
      </w:docPartBody>
    </w:docPart>
    <w:docPart>
      <w:docPartPr>
        <w:name w:val="3C56A9445D1145BDB685F8BB31E5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2B3B-C4FE-4577-BCC4-E3F8089BA9F5}"/>
      </w:docPartPr>
      <w:docPartBody>
        <w:p w:rsidR="00000000" w:rsidRDefault="005C09AF">
          <w:pPr>
            <w:pStyle w:val="3C56A9445D1145BDB685F8BB31E58B96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AF"/>
    <w:rsid w:val="005C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ED621EA48C44169BC06EF5518B5A38">
    <w:name w:val="84ED621EA48C44169BC06EF5518B5A3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1B9C0B46CD844BAA55B8A84747333A9">
    <w:name w:val="91B9C0B46CD844BAA55B8A84747333A9"/>
  </w:style>
  <w:style w:type="paragraph" w:customStyle="1" w:styleId="DC10553F82DD4C828E2F7034C26B0FB0">
    <w:name w:val="DC10553F82DD4C828E2F7034C26B0FB0"/>
  </w:style>
  <w:style w:type="paragraph" w:customStyle="1" w:styleId="C6F55C8F981B44A4AC5507E5261A52B4">
    <w:name w:val="C6F55C8F981B44A4AC5507E5261A52B4"/>
  </w:style>
  <w:style w:type="paragraph" w:customStyle="1" w:styleId="60D552ACCB0845988293474DD672E0B1">
    <w:name w:val="60D552ACCB0845988293474DD672E0B1"/>
  </w:style>
  <w:style w:type="paragraph" w:customStyle="1" w:styleId="9844EA8BD5AD4129A71C6BC62E02B37D">
    <w:name w:val="9844EA8BD5AD4129A71C6BC62E02B37D"/>
  </w:style>
  <w:style w:type="paragraph" w:customStyle="1" w:styleId="E4EEC48D1AE24FC4ABAB21AE361993D1">
    <w:name w:val="E4EEC48D1AE24FC4ABAB21AE361993D1"/>
  </w:style>
  <w:style w:type="paragraph" w:customStyle="1" w:styleId="54E281A7A11D43CB9FFD6F968A1E7895">
    <w:name w:val="54E281A7A11D43CB9FFD6F968A1E7895"/>
  </w:style>
  <w:style w:type="paragraph" w:customStyle="1" w:styleId="47EE2AD768734C67A4B0D94CB19421EF">
    <w:name w:val="47EE2AD768734C67A4B0D94CB19421EF"/>
  </w:style>
  <w:style w:type="paragraph" w:customStyle="1" w:styleId="C087D55DD4154FA7A6B86864571DB2B6">
    <w:name w:val="C087D55DD4154FA7A6B86864571DB2B6"/>
  </w:style>
  <w:style w:type="paragraph" w:customStyle="1" w:styleId="759867A40E3744AF85B86A29E01BE223">
    <w:name w:val="759867A40E3744AF85B86A29E01BE223"/>
  </w:style>
  <w:style w:type="paragraph" w:customStyle="1" w:styleId="A53240CEACE0479F82C159F41095AEE4">
    <w:name w:val="A53240CEACE0479F82C159F41095AEE4"/>
  </w:style>
  <w:style w:type="paragraph" w:customStyle="1" w:styleId="347A851C268540F98C86B67BE019ADFD">
    <w:name w:val="347A851C268540F98C86B67BE019ADFD"/>
  </w:style>
  <w:style w:type="paragraph" w:customStyle="1" w:styleId="47E8648E693A4E36A43EEB4F6F68C209">
    <w:name w:val="47E8648E693A4E36A43EEB4F6F68C209"/>
  </w:style>
  <w:style w:type="paragraph" w:customStyle="1" w:styleId="96500DD5265A42C1AF047AFB924D3089">
    <w:name w:val="96500DD5265A42C1AF047AFB924D308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FE34234B5D84B0B85171C8A47F8D114">
    <w:name w:val="3FE34234B5D84B0B85171C8A47F8D114"/>
  </w:style>
  <w:style w:type="paragraph" w:customStyle="1" w:styleId="6D7B172FA2F94D8D9573D9D524F602ED">
    <w:name w:val="6D7B172FA2F94D8D9573D9D524F602ED"/>
  </w:style>
  <w:style w:type="paragraph" w:customStyle="1" w:styleId="73F81AAA314C42DC81FA943A134FFCCE">
    <w:name w:val="73F81AAA314C42DC81FA943A134FFCCE"/>
  </w:style>
  <w:style w:type="paragraph" w:customStyle="1" w:styleId="0C0041DEFBEE49AAA5E642C62BAF2E81">
    <w:name w:val="0C0041DEFBEE49AAA5E642C62BAF2E81"/>
  </w:style>
  <w:style w:type="paragraph" w:customStyle="1" w:styleId="C27083D35DF146E8AFC32F53128540D9">
    <w:name w:val="C27083D35DF146E8AFC32F53128540D9"/>
  </w:style>
  <w:style w:type="paragraph" w:customStyle="1" w:styleId="DD5442AC2D6E4C33BA8859D4725FB938">
    <w:name w:val="DD5442AC2D6E4C33BA8859D4725FB938"/>
  </w:style>
  <w:style w:type="paragraph" w:customStyle="1" w:styleId="EA3232904D1343278434108C374E3747">
    <w:name w:val="EA3232904D1343278434108C374E3747"/>
  </w:style>
  <w:style w:type="paragraph" w:customStyle="1" w:styleId="A57D690AD5F04FBFA53B30D4F14D597C">
    <w:name w:val="A57D690AD5F04FBFA53B30D4F14D597C"/>
  </w:style>
  <w:style w:type="paragraph" w:customStyle="1" w:styleId="D0A3A57AA4DC470693F3180EC9DA2BEF">
    <w:name w:val="D0A3A57AA4DC470693F3180EC9DA2BEF"/>
  </w:style>
  <w:style w:type="paragraph" w:customStyle="1" w:styleId="A6D802AC3FF14119989E27C175F632F7">
    <w:name w:val="A6D802AC3FF14119989E27C175F632F7"/>
  </w:style>
  <w:style w:type="paragraph" w:customStyle="1" w:styleId="6DA3BC71C77840FABA67CAD4F8206E61">
    <w:name w:val="6DA3BC71C77840FABA67CAD4F8206E61"/>
  </w:style>
  <w:style w:type="paragraph" w:customStyle="1" w:styleId="13692F3ECF5B4A3E96E26A99D1606999">
    <w:name w:val="13692F3ECF5B4A3E96E26A99D1606999"/>
  </w:style>
  <w:style w:type="paragraph" w:customStyle="1" w:styleId="85BA054C981C4ACC8A88861FDA27EF3B">
    <w:name w:val="85BA054C981C4ACC8A88861FDA27EF3B"/>
  </w:style>
  <w:style w:type="paragraph" w:customStyle="1" w:styleId="6A15FE07681342459DF0BB6E0F6CE2FA">
    <w:name w:val="6A15FE07681342459DF0BB6E0F6CE2FA"/>
  </w:style>
  <w:style w:type="paragraph" w:customStyle="1" w:styleId="83473BB596E0453D863837F6FCD37617">
    <w:name w:val="83473BB596E0453D863837F6FCD37617"/>
  </w:style>
  <w:style w:type="paragraph" w:customStyle="1" w:styleId="1A7F90FFD121431398F50C44AE03BFED">
    <w:name w:val="1A7F90FFD121431398F50C44AE03BFED"/>
  </w:style>
  <w:style w:type="paragraph" w:customStyle="1" w:styleId="5668A1D81EA6453F96CE4C5509754FD9">
    <w:name w:val="5668A1D81EA6453F96CE4C5509754FD9"/>
  </w:style>
  <w:style w:type="paragraph" w:customStyle="1" w:styleId="AA5C0DA7CD6449CB822BBD6A2EED027E">
    <w:name w:val="AA5C0DA7CD6449CB822BBD6A2EED027E"/>
  </w:style>
  <w:style w:type="paragraph" w:customStyle="1" w:styleId="1BD0FEE8E02F417FB8DE296582A040C4">
    <w:name w:val="1BD0FEE8E02F417FB8DE296582A040C4"/>
  </w:style>
  <w:style w:type="paragraph" w:customStyle="1" w:styleId="5E5664E6F840437F9220144EA878C1F6">
    <w:name w:val="5E5664E6F840437F9220144EA878C1F6"/>
  </w:style>
  <w:style w:type="paragraph" w:customStyle="1" w:styleId="26A935342DAD49D88053CA6F1BADAD5A">
    <w:name w:val="26A935342DAD49D88053CA6F1BADAD5A"/>
  </w:style>
  <w:style w:type="paragraph" w:customStyle="1" w:styleId="CBBF4646912F43A1BBC4690B51F344C1">
    <w:name w:val="CBBF4646912F43A1BBC4690B51F344C1"/>
  </w:style>
  <w:style w:type="paragraph" w:customStyle="1" w:styleId="53A7B4EF19454207BE2B6FBBDEDD7366">
    <w:name w:val="53A7B4EF19454207BE2B6FBBDEDD7366"/>
  </w:style>
  <w:style w:type="paragraph" w:customStyle="1" w:styleId="8C946EA260A14A8E83A8531E82BA6198">
    <w:name w:val="8C946EA260A14A8E83A8531E82BA6198"/>
  </w:style>
  <w:style w:type="paragraph" w:customStyle="1" w:styleId="3C56A9445D1145BDB685F8BB31E58B96">
    <w:name w:val="3C56A9445D1145BDB685F8BB31E58B96"/>
  </w:style>
  <w:style w:type="paragraph" w:customStyle="1" w:styleId="DF54F56661C94D87B3EEDEDF2B31444C">
    <w:name w:val="DF54F56661C94D87B3EEDEDF2B31444C"/>
  </w:style>
  <w:style w:type="paragraph" w:customStyle="1" w:styleId="920FF34B6C9E4E32A654B2FF5BCED243">
    <w:name w:val="920FF34B6C9E4E32A654B2FF5BCED243"/>
    <w:rsid w:val="005C0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2022-05-26T07:48:00Z</dcterms:created>
  <dcterms:modified xsi:type="dcterms:W3CDTF">2022-05-26T08:17:00Z</dcterms:modified>
  <cp:category/>
</cp:coreProperties>
</file>